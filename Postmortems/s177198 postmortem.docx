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bookmarkStart w:id="0" w:name="_GoBack"/>
      <w:bookmarkEnd w:id="0"/>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4E7968" w:rsidP="00A81E04">
            <w:r>
              <w:t>Brad Pablo</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4E7968" w:rsidRDefault="004E7968" w:rsidP="00A81E04">
            <w:r>
              <w:t xml:space="preserve">Chop </w:t>
            </w:r>
            <w:proofErr w:type="spellStart"/>
            <w:r>
              <w:t>‘Til</w:t>
            </w:r>
            <w:proofErr w:type="spellEnd"/>
            <w:r>
              <w:t xml:space="preserve"> You Drop</w:t>
            </w:r>
          </w:p>
        </w:tc>
      </w:tr>
      <w:tr w:rsidR="003379FA" w:rsidTr="00CB465D">
        <w:tc>
          <w:tcPr>
            <w:tcW w:w="2988" w:type="dxa"/>
          </w:tcPr>
          <w:p w:rsidR="003379FA" w:rsidRDefault="003379FA" w:rsidP="00A81E04">
            <w:r>
              <w:t>What do you think went well on the project?</w:t>
            </w:r>
          </w:p>
        </w:tc>
        <w:tc>
          <w:tcPr>
            <w:tcW w:w="6588" w:type="dxa"/>
          </w:tcPr>
          <w:p w:rsidR="003379FA" w:rsidRDefault="00E4572B" w:rsidP="00A81E04">
            <w:r>
              <w:t xml:space="preserve">Time management and communication were the key components that went well for </w:t>
            </w:r>
            <w:proofErr w:type="spellStart"/>
            <w:r>
              <w:t>us.It</w:t>
            </w:r>
            <w:proofErr w:type="spellEnd"/>
            <w:r>
              <w:t xml:space="preserve"> allowed </w:t>
            </w:r>
            <w:r w:rsidR="009B0245">
              <w:t xml:space="preserve">us to finish the tasks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470B7" w:rsidRDefault="003470B7" w:rsidP="00A81E04">
            <w:r>
              <w:t xml:space="preserve">More game jams and meetings would have been helpful from the start of the project so we could have come up with different iterations for the game as early as possible.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807153" w:rsidP="00A81E04">
            <w:r>
              <w:t>As one of the designers in the group, most of my contributions for the project were the art styles for the logos and screen designs.</w:t>
            </w:r>
          </w:p>
          <w:p w:rsidR="00807153" w:rsidRDefault="00807153" w:rsidP="00A81E04">
            <w:r>
              <w:t>George split the work between Katie and I regarding to the designs which made the development very straight-forward and effortless.</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807153" w:rsidP="00A81E04">
            <w:r>
              <w:t>Good communication skills are essential for the team to progress, asking for other’</w:t>
            </w:r>
            <w:r w:rsidR="00F843BD">
              <w:t>s opinion is always a big help and being always prepared to carry out tasks whilst balancing different module assignments.</w:t>
            </w:r>
          </w:p>
          <w:p w:rsidR="00F843BD" w:rsidRDefault="00F843BD"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470B7"/>
    <w:rsid w:val="00374D9C"/>
    <w:rsid w:val="00382875"/>
    <w:rsid w:val="0045218E"/>
    <w:rsid w:val="004E7968"/>
    <w:rsid w:val="005010AE"/>
    <w:rsid w:val="00651D68"/>
    <w:rsid w:val="006B0A7B"/>
    <w:rsid w:val="006F03B3"/>
    <w:rsid w:val="00790F12"/>
    <w:rsid w:val="00807153"/>
    <w:rsid w:val="00807E06"/>
    <w:rsid w:val="00994745"/>
    <w:rsid w:val="009B0245"/>
    <w:rsid w:val="00A1562D"/>
    <w:rsid w:val="00A74579"/>
    <w:rsid w:val="00A81E04"/>
    <w:rsid w:val="00AF5BE2"/>
    <w:rsid w:val="00BD1F32"/>
    <w:rsid w:val="00BD70B1"/>
    <w:rsid w:val="00CB0CA9"/>
    <w:rsid w:val="00CB465D"/>
    <w:rsid w:val="00D975A5"/>
    <w:rsid w:val="00E4572B"/>
    <w:rsid w:val="00EE5E6C"/>
    <w:rsid w:val="00F75000"/>
    <w:rsid w:val="00F84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AEFF9-3CF3-464E-9C0A-79DC3A61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F9E37BB9</Template>
  <TotalTime>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Andrew Dollery (s185020)</cp:lastModifiedBy>
  <cp:revision>2</cp:revision>
  <dcterms:created xsi:type="dcterms:W3CDTF">2018-05-04T09:28:00Z</dcterms:created>
  <dcterms:modified xsi:type="dcterms:W3CDTF">2018-05-04T09:28:00Z</dcterms:modified>
</cp:coreProperties>
</file>